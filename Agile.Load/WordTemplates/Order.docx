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27DE">
        <w:tc>
          <w:tcPr>
            <w:tcW w:w="4000" w:type="pct"/>
            <w:vAlign w:val="bottom"/>
          </w:tcPr>
          <w:p w:rsidR="004427DE" w:rsidRDefault="001A37EA">
            <w:pPr>
              <w:pStyle w:val="Name"/>
              <w:spacing w:after="60"/>
            </w:pPr>
            <w:proofErr w:type="spellStart"/>
            <w:r>
              <w:t>Southwind</w:t>
            </w:r>
            <w:proofErr w:type="spellEnd"/>
            <w:r>
              <w:t xml:space="preserve"> Groceries</w:t>
            </w:r>
          </w:p>
          <w:p w:rsidR="004427DE" w:rsidRDefault="001A37EA" w:rsidP="001A37EA">
            <w:pPr>
              <w:pStyle w:val="NoSpacing"/>
            </w:pPr>
            <w:proofErr w:type="spellStart"/>
            <w:r>
              <w:t>Sessame</w:t>
            </w:r>
            <w:proofErr w:type="spellEnd"/>
            <w:r>
              <w:t xml:space="preserve"> Street n° 42, </w:t>
            </w:r>
            <w:proofErr w:type="spellStart"/>
            <w:r w:rsidRPr="001A37EA">
              <w:t>Neverland</w:t>
            </w:r>
            <w:proofErr w:type="spellEnd"/>
          </w:p>
        </w:tc>
        <w:tc>
          <w:tcPr>
            <w:tcW w:w="1000" w:type="pct"/>
            <w:vAlign w:val="bottom"/>
          </w:tcPr>
          <w:p w:rsidR="004427DE" w:rsidRDefault="00FD75E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7DE" w:rsidRDefault="00FD75E6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7DE" w:rsidRDefault="00FD75E6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proofErr w:type="gramStart"/>
                            <w:r w:rsidR="001A37EA" w:rsidRPr="001A37EA">
                              <w:rPr>
                                <w:rStyle w:val="Strong"/>
                              </w:rPr>
                              <w:t>@[</w:t>
                            </w:r>
                            <w:proofErr w:type="gramEnd"/>
                            <w:r w:rsidR="001A37EA" w:rsidRPr="001A37EA">
                              <w:rPr>
                                <w:rStyle w:val="Strong"/>
                              </w:rPr>
                              <w:t>Id]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27DE" w:rsidRDefault="00FD75E6">
                      <w:pPr>
                        <w:pStyle w:val="Title"/>
                      </w:pPr>
                      <w:r>
                        <w:t xml:space="preserve">Invoice </w:t>
                      </w:r>
                      <w:proofErr w:type="gramStart"/>
                      <w:r w:rsidR="001A37EA" w:rsidRPr="001A37EA">
                        <w:rPr>
                          <w:rStyle w:val="Strong"/>
                        </w:rPr>
                        <w:t>@[</w:t>
                      </w:r>
                      <w:proofErr w:type="gramEnd"/>
                      <w:r w:rsidR="001A37EA" w:rsidRPr="001A37EA">
                        <w:rPr>
                          <w:rStyle w:val="Strong"/>
                        </w:rPr>
                        <w:t>Id]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58"/>
        <w:gridCol w:w="3037"/>
        <w:gridCol w:w="3005"/>
      </w:tblGrid>
      <w:tr w:rsidR="004427DE"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Ship To</w:t>
            </w:r>
          </w:p>
        </w:tc>
      </w:tr>
      <w:tr w:rsidR="004427DE">
        <w:bookmarkStart w:id="0" w:name="OLE_LINK1" w:displacedByCustomXml="next"/>
        <w:sdt>
          <w:sdtPr>
            <w:id w:val="-1843920489"/>
            <w:placeholder>
              <w:docPart w:val="9C507C54BBD241C7A6A8E9B5D3DE7A3A"/>
            </w:placeholder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4427DE" w:rsidRDefault="001A37EA">
                <w:pPr>
                  <w:pStyle w:val="NoSpacing"/>
                </w:pPr>
                <w:r w:rsidRPr="001A37EA">
                  <w:t>@[</w:t>
                </w:r>
                <w:proofErr w:type="spellStart"/>
                <w:r w:rsidRPr="001A37EA">
                  <w:t>OrderDate</w:t>
                </w:r>
                <w:proofErr w:type="spellEnd"/>
                <w:r w:rsidRPr="001A37EA">
                  <w:t>]</w:t>
                </w:r>
              </w:p>
            </w:tc>
          </w:sdtContent>
        </w:sdt>
        <w:bookmarkEnd w:id="0" w:displacedByCustomXml="prev"/>
        <w:tc>
          <w:tcPr>
            <w:tcW w:w="3072" w:type="dxa"/>
            <w:tcMar>
              <w:bottom w:w="360" w:type="dxa"/>
            </w:tcMar>
          </w:tcPr>
          <w:p w:rsidR="004427DE" w:rsidRDefault="001A37EA" w:rsidP="001A37EA">
            <w:pPr>
              <w:pStyle w:val="NoSpacing"/>
            </w:pPr>
            <w:r w:rsidRPr="001A37EA">
              <w:t>@[Customer]</w:t>
            </w:r>
          </w:p>
          <w:p w:rsidR="001A37EA" w:rsidRDefault="001A37EA" w:rsidP="001A37EA">
            <w:pPr>
              <w:pStyle w:val="NoSpacing"/>
            </w:pPr>
            <w:r>
              <w:t>@declare[</w:t>
            </w:r>
            <w:proofErr w:type="spellStart"/>
            <w:r>
              <w:t>Customer</w:t>
            </w:r>
            <w:bookmarkStart w:id="1" w:name="_GoBack"/>
            <w:bookmarkEnd w:id="1"/>
            <w:r>
              <w:t>.Address</w:t>
            </w:r>
            <w:proofErr w:type="spellEnd"/>
            <w:r>
              <w:t>] as $ca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.Address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City</w:t>
            </w:r>
            <w:proofErr w:type="spellEnd"/>
            <w:r w:rsidRPr="001A37EA">
              <w:t>]</w:t>
            </w:r>
            <w:r>
              <w:t>, @</w:t>
            </w:r>
            <w:r w:rsidRPr="001A37EA">
              <w:t>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PostalCode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Country</w:t>
            </w:r>
            <w:proofErr w:type="spellEnd"/>
            <w:r w:rsidRPr="001A37EA">
              <w:t>]</w:t>
            </w:r>
          </w:p>
        </w:tc>
        <w:tc>
          <w:tcPr>
            <w:tcW w:w="3072" w:type="dxa"/>
            <w:tcMar>
              <w:bottom w:w="360" w:type="dxa"/>
            </w:tcMar>
          </w:tcPr>
          <w:p w:rsidR="004427DE" w:rsidRDefault="001A37EA" w:rsidP="001A37EA">
            <w:pPr>
              <w:pStyle w:val="NoSpacing"/>
            </w:pPr>
            <w:r>
              <w:t>@declare[</w:t>
            </w:r>
            <w:proofErr w:type="spellStart"/>
            <w:r w:rsidRPr="001A37EA">
              <w:t>ShipAddress</w:t>
            </w:r>
            <w:proofErr w:type="spellEnd"/>
            <w:r>
              <w:t>] as $</w:t>
            </w:r>
            <w:proofErr w:type="spellStart"/>
            <w:r>
              <w:t>sa</w:t>
            </w:r>
            <w:proofErr w:type="spellEnd"/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.Address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City</w:t>
            </w:r>
            <w:proofErr w:type="spellEnd"/>
            <w:r w:rsidRPr="001A37EA">
              <w:t>]</w:t>
            </w:r>
            <w:r>
              <w:t>, @</w:t>
            </w:r>
            <w:r w:rsidRPr="001A37EA">
              <w:t>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PostalCode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Country</w:t>
            </w:r>
            <w:proofErr w:type="spellEnd"/>
            <w:r w:rsidRPr="001A37EA">
              <w:t>]</w:t>
            </w:r>
          </w:p>
        </w:tc>
      </w:tr>
    </w:tbl>
    <w:p w:rsidR="004427DE" w:rsidRDefault="00646522">
      <w:pPr>
        <w:pStyle w:val="InvoiceHeading"/>
      </w:pPr>
      <w:bookmarkStart w:id="2" w:name="OLE_LINK5"/>
      <w:r>
        <w:t>Order Lines</w:t>
      </w:r>
    </w:p>
    <w:sdt>
      <w:sdtPr>
        <w:id w:val="1664363053"/>
        <w:placeholder>
          <w:docPart w:val="29BEF8F5EA4B4CE2897ED8F3A8F671D9"/>
        </w:placeholder>
        <w:temporary/>
        <w:showingPlcHdr/>
        <w15:appearance w15:val="hidden"/>
        <w:text/>
      </w:sdtPr>
      <w:sdtEndPr/>
      <w:sdtContent>
        <w:p w:rsidR="004427DE" w:rsidRDefault="00FD75E6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931"/>
        <w:gridCol w:w="2411"/>
        <w:gridCol w:w="1571"/>
        <w:gridCol w:w="2087"/>
      </w:tblGrid>
      <w:tr w:rsidR="004427DE" w:rsidTr="0064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628" w:type="pct"/>
          </w:tcPr>
          <w:bookmarkEnd w:id="2"/>
          <w:p w:rsidR="004427DE" w:rsidRDefault="00FD75E6">
            <w:r>
              <w:t>Quantity</w:t>
            </w:r>
          </w:p>
        </w:tc>
        <w:tc>
          <w:tcPr>
            <w:tcW w:w="1339" w:type="pct"/>
          </w:tcPr>
          <w:p w:rsidR="004427DE" w:rsidRDefault="00FD75E6">
            <w:r>
              <w:t>Description</w:t>
            </w:r>
          </w:p>
        </w:tc>
        <w:tc>
          <w:tcPr>
            <w:tcW w:w="873" w:type="pct"/>
          </w:tcPr>
          <w:p w:rsidR="004427DE" w:rsidRDefault="00FD75E6">
            <w:pPr>
              <w:jc w:val="right"/>
            </w:pPr>
            <w:r>
              <w:t>Unit Price</w:t>
            </w:r>
          </w:p>
        </w:tc>
        <w:tc>
          <w:tcPr>
            <w:tcW w:w="1159" w:type="pct"/>
          </w:tcPr>
          <w:p w:rsidR="004427DE" w:rsidRDefault="00FD75E6">
            <w:pPr>
              <w:jc w:val="right"/>
            </w:pPr>
            <w:r>
              <w:t>Total</w:t>
            </w: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AF50F0" w:rsidP="00AF50F0">
            <w:r>
              <w:t>@</w:t>
            </w:r>
            <w:proofErr w:type="spellStart"/>
            <w:r>
              <w:t>foreach</w:t>
            </w:r>
            <w:proofErr w:type="spellEnd"/>
            <w:r>
              <w:t>[</w:t>
            </w:r>
            <w:proofErr w:type="spellStart"/>
            <w:r>
              <w:t>Entity.Details.Element</w:t>
            </w:r>
            <w:proofErr w:type="spellEnd"/>
            <w:r>
              <w:t>]</w:t>
            </w:r>
            <w:r w:rsidR="00646522">
              <w:t xml:space="preserve"> as $e</w:t>
            </w:r>
          </w:p>
        </w:tc>
        <w:tc>
          <w:tcPr>
            <w:tcW w:w="1339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/>
        </w:tc>
        <w:tc>
          <w:tcPr>
            <w:tcW w:w="873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bookmarkStart w:id="3" w:name="OLE_LINK2"/>
            <w:bookmarkStart w:id="4" w:name="OLE_LINK3"/>
            <w:bookmarkStart w:id="5" w:name="OLE_LINK4"/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.Quantity</w:t>
            </w:r>
            <w:proofErr w:type="spellEnd"/>
            <w:r w:rsidRPr="00646522">
              <w:t>]</w:t>
            </w:r>
            <w:bookmarkEnd w:id="3"/>
            <w:bookmarkEnd w:id="4"/>
            <w:bookmarkEnd w:id="5"/>
          </w:p>
        </w:tc>
        <w:tc>
          <w:tcPr>
            <w:tcW w:w="1339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.Product.ToString</w:t>
            </w:r>
            <w:proofErr w:type="spellEnd"/>
            <w:r w:rsidRPr="00646522">
              <w:t>]</w:t>
            </w:r>
          </w:p>
        </w:tc>
        <w:tc>
          <w:tcPr>
            <w:tcW w:w="873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pPr>
              <w:jc w:val="right"/>
            </w:pPr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.UnitPrice</w:t>
            </w:r>
            <w:proofErr w:type="spellEnd"/>
            <w:r w:rsidRPr="00646522">
              <w:t>]</w:t>
            </w:r>
          </w:p>
        </w:tc>
        <w:tc>
          <w:tcPr>
            <w:tcW w:w="1159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pPr>
              <w:jc w:val="right"/>
            </w:pPr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.SubTotalPrice</w:t>
            </w:r>
            <w:proofErr w:type="spellEnd"/>
            <w:r w:rsidRPr="00646522">
              <w:t>]</w:t>
            </w:r>
          </w:p>
        </w:tc>
      </w:tr>
      <w:tr w:rsidR="004427DE" w:rsidTr="00646522">
        <w:trPr>
          <w:trHeight w:val="360"/>
        </w:trPr>
        <w:tc>
          <w:tcPr>
            <w:tcW w:w="1628" w:type="pct"/>
          </w:tcPr>
          <w:p w:rsidR="004427DE" w:rsidRDefault="00AF50F0">
            <w:r>
              <w:t>@</w:t>
            </w:r>
            <w:proofErr w:type="spellStart"/>
            <w:r>
              <w:t>endforeach</w:t>
            </w:r>
            <w:proofErr w:type="spellEnd"/>
          </w:p>
        </w:tc>
        <w:tc>
          <w:tcPr>
            <w:tcW w:w="1339" w:type="pct"/>
          </w:tcPr>
          <w:p w:rsidR="004427DE" w:rsidRDefault="004427DE"/>
        </w:tc>
        <w:tc>
          <w:tcPr>
            <w:tcW w:w="873" w:type="pct"/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</w:tcPr>
          <w:p w:rsidR="004427DE" w:rsidRDefault="004427DE"/>
        </w:tc>
        <w:tc>
          <w:tcPr>
            <w:tcW w:w="1339" w:type="pct"/>
          </w:tcPr>
          <w:p w:rsidR="004427DE" w:rsidRDefault="004427DE"/>
        </w:tc>
        <w:tc>
          <w:tcPr>
            <w:tcW w:w="873" w:type="pct"/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bottom w:val="single" w:sz="4" w:space="0" w:color="F79595" w:themeColor="accent1" w:themeTint="99"/>
            </w:tcBorders>
          </w:tcPr>
          <w:p w:rsidR="004427DE" w:rsidRDefault="004427DE"/>
        </w:tc>
        <w:tc>
          <w:tcPr>
            <w:tcW w:w="1339" w:type="pct"/>
            <w:tcBorders>
              <w:bottom w:val="single" w:sz="4" w:space="0" w:color="F79595" w:themeColor="accent1" w:themeTint="99"/>
            </w:tcBorders>
          </w:tcPr>
          <w:p w:rsidR="004427DE" w:rsidRDefault="004427DE"/>
        </w:tc>
        <w:tc>
          <w:tcPr>
            <w:tcW w:w="873" w:type="pct"/>
            <w:tcBorders>
              <w:bottom w:val="single" w:sz="4" w:space="0" w:color="F79595" w:themeColor="accent1" w:themeTint="99"/>
            </w:tcBorders>
          </w:tcPr>
          <w:p w:rsidR="004427DE" w:rsidRDefault="00646522">
            <w:pPr>
              <w:jc w:val="right"/>
            </w:pPr>
            <w:r>
              <w:t>Freight</w:t>
            </w:r>
          </w:p>
        </w:tc>
        <w:tc>
          <w:tcPr>
            <w:tcW w:w="1159" w:type="pct"/>
            <w:tcBorders>
              <w:bottom w:val="single" w:sz="4" w:space="0" w:color="F79595" w:themeColor="accent1" w:themeTint="99"/>
            </w:tcBorders>
          </w:tcPr>
          <w:p w:rsidR="004427DE" w:rsidRDefault="00646522">
            <w:pPr>
              <w:jc w:val="right"/>
            </w:pPr>
            <w:r w:rsidRPr="00646522">
              <w:t>@[</w:t>
            </w:r>
            <w:proofErr w:type="spellStart"/>
            <w:r w:rsidRPr="00646522">
              <w:t>Entity.Freight</w:t>
            </w:r>
            <w:proofErr w:type="spellEnd"/>
            <w:r w:rsidRPr="00646522">
              <w:t>]</w:t>
            </w:r>
          </w:p>
        </w:tc>
      </w:tr>
      <w:tr w:rsidR="004427DE" w:rsidTr="006465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28" w:type="pct"/>
            <w:tcBorders>
              <w:top w:val="single" w:sz="4" w:space="0" w:color="F79595" w:themeColor="accent1" w:themeTint="99"/>
            </w:tcBorders>
          </w:tcPr>
          <w:p w:rsidR="004427DE" w:rsidRDefault="004427DE"/>
        </w:tc>
        <w:tc>
          <w:tcPr>
            <w:tcW w:w="1339" w:type="pct"/>
            <w:tcBorders>
              <w:top w:val="single" w:sz="4" w:space="0" w:color="F79595" w:themeColor="accent1" w:themeTint="99"/>
            </w:tcBorders>
          </w:tcPr>
          <w:p w:rsidR="004427DE" w:rsidRDefault="004427DE"/>
        </w:tc>
        <w:tc>
          <w:tcPr>
            <w:tcW w:w="873" w:type="pct"/>
            <w:tcBorders>
              <w:top w:val="single" w:sz="4" w:space="0" w:color="F79595" w:themeColor="accent1" w:themeTint="99"/>
            </w:tcBorders>
          </w:tcPr>
          <w:p w:rsidR="004427DE" w:rsidRDefault="00FD75E6">
            <w:r>
              <w:t xml:space="preserve">Total Due By </w:t>
            </w:r>
            <w:sdt>
              <w:sdtPr>
                <w:id w:val="826634738"/>
                <w:placeholder>
                  <w:docPart w:val="B5A4FB3211264B688C338C670D255CA5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159" w:type="pct"/>
            <w:tcBorders>
              <w:top w:val="single" w:sz="4" w:space="0" w:color="F79595" w:themeColor="accent1" w:themeTint="99"/>
            </w:tcBorders>
          </w:tcPr>
          <w:p w:rsidR="004427DE" w:rsidRDefault="00646522">
            <w:r w:rsidRPr="00646522">
              <w:t>@[</w:t>
            </w:r>
            <w:proofErr w:type="spellStart"/>
            <w:r w:rsidRPr="00646522">
              <w:t>Entity.TotalPrice</w:t>
            </w:r>
            <w:proofErr w:type="spellEnd"/>
            <w:r w:rsidRPr="00646522">
              <w:t>]</w:t>
            </w:r>
          </w:p>
        </w:tc>
      </w:tr>
    </w:tbl>
    <w:p w:rsidR="00646522" w:rsidRDefault="00646522" w:rsidP="00646522">
      <w:pPr>
        <w:pStyle w:val="InvoiceHeading"/>
      </w:pPr>
      <w:r>
        <w:t xml:space="preserve">Ship </w:t>
      </w:r>
      <w:proofErr w:type="gramStart"/>
      <w:r>
        <w:t>Via</w:t>
      </w:r>
      <w:proofErr w:type="gramEnd"/>
      <w:r w:rsidR="007E1610">
        <w:tab/>
        <w:t>Freight</w:t>
      </w:r>
      <w:r w:rsidR="006154EB">
        <w:tab/>
      </w:r>
      <w:r w:rsidR="006154EB">
        <w:tab/>
      </w:r>
      <w:r w:rsidR="00CD2D18">
        <w:tab/>
      </w:r>
      <w:r w:rsidR="006154EB">
        <w:t>State</w:t>
      </w:r>
      <w:r w:rsidR="007E1610">
        <w:t xml:space="preserve"> </w:t>
      </w:r>
    </w:p>
    <w:p w:rsidR="00646522" w:rsidRDefault="00646522" w:rsidP="006154EB">
      <w:pPr>
        <w:pStyle w:val="InvoiceText"/>
      </w:pPr>
      <w:proofErr w:type="gramStart"/>
      <w:r w:rsidRPr="00646522">
        <w:t>@[</w:t>
      </w:r>
      <w:proofErr w:type="spellStart"/>
      <w:proofErr w:type="gramEnd"/>
      <w:r w:rsidRPr="00646522">
        <w:t>ShipVia</w:t>
      </w:r>
      <w:proofErr w:type="spellEnd"/>
      <w:r w:rsidRPr="00646522">
        <w:t>]</w:t>
      </w:r>
      <w:r w:rsidR="007E1610">
        <w:tab/>
      </w:r>
      <w:r w:rsidR="007E1610" w:rsidRPr="007E1610">
        <w:t>@[</w:t>
      </w:r>
      <w:proofErr w:type="spellStart"/>
      <w:r w:rsidR="007E1610" w:rsidRPr="007E1610">
        <w:t>Entity.Freight</w:t>
      </w:r>
      <w:proofErr w:type="spellEnd"/>
      <w:r w:rsidR="007E1610" w:rsidRPr="007E1610">
        <w:t>]</w:t>
      </w:r>
      <w:r w:rsidR="006154EB">
        <w:tab/>
      </w:r>
      <w:r w:rsidR="00CD2D18">
        <w:tab/>
      </w:r>
      <w:r w:rsidR="006154EB">
        <w:t xml:space="preserve">@if[State=Canceled] </w:t>
      </w:r>
      <w:r w:rsidR="006154EB" w:rsidRPr="006154EB">
        <w:rPr>
          <w:b/>
          <w:color w:val="FF0000"/>
        </w:rPr>
        <w:t>@[State]</w:t>
      </w:r>
      <w:r w:rsidR="006154EB" w:rsidRPr="006154EB">
        <w:rPr>
          <w:color w:val="FF0000"/>
        </w:rPr>
        <w:t xml:space="preserve"> </w:t>
      </w:r>
      <w:r w:rsidR="006154EB">
        <w:t>@else @[State] @</w:t>
      </w:r>
      <w:proofErr w:type="spellStart"/>
      <w:r w:rsidR="006154EB">
        <w:t>endif</w:t>
      </w:r>
      <w:proofErr w:type="spellEnd"/>
      <w:r w:rsidR="006154EB">
        <w:t xml:space="preserve"> </w:t>
      </w:r>
    </w:p>
    <w:p w:rsidR="004427DE" w:rsidRDefault="00646522" w:rsidP="00646522">
      <w:pPr>
        <w:pStyle w:val="Closing"/>
      </w:pPr>
      <w:r>
        <w:t xml:space="preserve"> </w:t>
      </w:r>
      <w:r w:rsidR="00FD75E6">
        <w:t>Thank you!</w:t>
      </w:r>
    </w:p>
    <w:sectPr w:rsidR="004427DE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79C" w:rsidRDefault="000F479C">
      <w:pPr>
        <w:spacing w:before="0" w:after="0"/>
      </w:pPr>
      <w:r>
        <w:separator/>
      </w:r>
    </w:p>
  </w:endnote>
  <w:endnote w:type="continuationSeparator" w:id="0">
    <w:p w:rsidR="000F479C" w:rsidRDefault="000F47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DE" w:rsidRDefault="00FD75E6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A37EA"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4427DE">
      <w:trPr>
        <w:jc w:val="center"/>
      </w:trPr>
      <w:tc>
        <w:tcPr>
          <w:tcW w:w="166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646522">
            <w:t>12345678</w:t>
          </w:r>
        </w:p>
      </w:tc>
      <w:tc>
        <w:tcPr>
          <w:tcW w:w="333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 xml:space="preserve">Email: </w:t>
          </w:r>
          <w:r w:rsidR="00646522">
            <w:t>info@southwind.wl</w:t>
          </w:r>
        </w:p>
      </w:tc>
    </w:tr>
    <w:tr w:rsidR="004427DE">
      <w:trPr>
        <w:jc w:val="center"/>
      </w:trPr>
      <w:tc>
        <w:tcPr>
          <w:tcW w:w="166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 xml:space="preserve">Fax: </w:t>
          </w:r>
          <w:r w:rsidR="00646522">
            <w:t>12345679</w:t>
          </w:r>
        </w:p>
      </w:tc>
      <w:tc>
        <w:tcPr>
          <w:tcW w:w="333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r w:rsidR="00646522">
            <w:t>http://wwww.southwind.wl</w:t>
          </w:r>
        </w:p>
      </w:tc>
    </w:tr>
  </w:tbl>
  <w:p w:rsidR="004427DE" w:rsidRDefault="004427DE">
    <w:pPr>
      <w:pStyle w:val="TableSpa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79C" w:rsidRDefault="000F479C">
      <w:pPr>
        <w:spacing w:before="0" w:after="0"/>
      </w:pPr>
      <w:r>
        <w:separator/>
      </w:r>
    </w:p>
  </w:footnote>
  <w:footnote w:type="continuationSeparator" w:id="0">
    <w:p w:rsidR="000F479C" w:rsidRDefault="000F479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EA"/>
    <w:rsid w:val="000F479C"/>
    <w:rsid w:val="001A37EA"/>
    <w:rsid w:val="00200AE6"/>
    <w:rsid w:val="002370CC"/>
    <w:rsid w:val="002D7DD7"/>
    <w:rsid w:val="003C6E3F"/>
    <w:rsid w:val="004427DE"/>
    <w:rsid w:val="005C61B0"/>
    <w:rsid w:val="006154EB"/>
    <w:rsid w:val="00646522"/>
    <w:rsid w:val="007E1610"/>
    <w:rsid w:val="00AF50F0"/>
    <w:rsid w:val="00B3713A"/>
    <w:rsid w:val="00CD2D18"/>
    <w:rsid w:val="00F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AA18AC-49B9-49D2-90BF-435E5075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mo.SIGNUMS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507C54BBD241C7A6A8E9B5D3DE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29EF-4EF5-4169-9CDB-4F79B66502C6}"/>
      </w:docPartPr>
      <w:docPartBody>
        <w:p w:rsidR="0087204C" w:rsidRDefault="00CA231F">
          <w:pPr>
            <w:pStyle w:val="9C507C54BBD241C7A6A8E9B5D3DE7A3A"/>
          </w:pPr>
          <w:r>
            <w:t>[Click to select date]</w:t>
          </w:r>
        </w:p>
      </w:docPartBody>
    </w:docPart>
    <w:docPart>
      <w:docPartPr>
        <w:name w:val="29BEF8F5EA4B4CE2897ED8F3A8F67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DA0B-1B02-403C-9072-F0508C8387C6}"/>
      </w:docPartPr>
      <w:docPartBody>
        <w:p w:rsidR="0087204C" w:rsidRDefault="00CA231F">
          <w:pPr>
            <w:pStyle w:val="29BEF8F5EA4B4CE2897ED8F3A8F671D9"/>
          </w:pPr>
          <w:r>
            <w:t>[Add additional instructions]</w:t>
          </w:r>
        </w:p>
      </w:docPartBody>
    </w:docPart>
    <w:docPart>
      <w:docPartPr>
        <w:name w:val="B5A4FB3211264B688C338C670D25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45252-62BD-4F52-8EAE-17C7AD04182F}"/>
      </w:docPartPr>
      <w:docPartBody>
        <w:p w:rsidR="0087204C" w:rsidRDefault="00CA231F">
          <w:pPr>
            <w:pStyle w:val="B5A4FB3211264B688C338C670D255CA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0C"/>
    <w:rsid w:val="002941B0"/>
    <w:rsid w:val="00397F82"/>
    <w:rsid w:val="004A060C"/>
    <w:rsid w:val="0087204C"/>
    <w:rsid w:val="00C230B8"/>
    <w:rsid w:val="00C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7DCE963DC493592A588777349B1B6">
    <w:name w:val="0EC7DCE963DC493592A588777349B1B6"/>
  </w:style>
  <w:style w:type="paragraph" w:customStyle="1" w:styleId="7BB5753B427F45BAA0AB0F4BE79A4738">
    <w:name w:val="7BB5753B427F45BAA0AB0F4BE79A4738"/>
  </w:style>
  <w:style w:type="paragraph" w:customStyle="1" w:styleId="9C507C54BBD241C7A6A8E9B5D3DE7A3A">
    <w:name w:val="9C507C54BBD241C7A6A8E9B5D3DE7A3A"/>
  </w:style>
  <w:style w:type="paragraph" w:customStyle="1" w:styleId="049A0BEB358940B1AFE310B7FC18A81C">
    <w:name w:val="049A0BEB358940B1AFE310B7FC18A81C"/>
  </w:style>
  <w:style w:type="paragraph" w:customStyle="1" w:styleId="19D17C964C8042ADB39504D470D8287C">
    <w:name w:val="19D17C964C8042ADB39504D470D8287C"/>
  </w:style>
  <w:style w:type="paragraph" w:customStyle="1" w:styleId="29BEF8F5EA4B4CE2897ED8F3A8F671D9">
    <w:name w:val="29BEF8F5EA4B4CE2897ED8F3A8F671D9"/>
  </w:style>
  <w:style w:type="paragraph" w:customStyle="1" w:styleId="B5A4FB3211264B688C338C670D255CA5">
    <w:name w:val="B5A4FB3211264B688C338C670D255CA5"/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1CC4AC9734EF4D6DB3593C18F870ECB5">
    <w:name w:val="1CC4AC9734EF4D6DB3593C18F870ECB5"/>
  </w:style>
  <w:style w:type="paragraph" w:customStyle="1" w:styleId="41E9DDAED4CA485BB8E5343D991BFDB7">
    <w:name w:val="41E9DDAED4CA485BB8E5343D991BFDB7"/>
    <w:rsid w:val="004A060C"/>
  </w:style>
  <w:style w:type="paragraph" w:customStyle="1" w:styleId="A10AC74DFA64404CB5E20F602C059BA1">
    <w:name w:val="A10AC74DFA64404CB5E20F602C059BA1"/>
    <w:rsid w:val="004A0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C33AC-6775-4875-9E38-FB4AA77D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79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Olmo Del Corral</dc:creator>
  <cp:keywords/>
  <cp:lastModifiedBy>Olmo Del Corral</cp:lastModifiedBy>
  <cp:revision>8</cp:revision>
  <dcterms:created xsi:type="dcterms:W3CDTF">2014-12-14T16:17:00Z</dcterms:created>
  <dcterms:modified xsi:type="dcterms:W3CDTF">2014-12-14T20:40:00Z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